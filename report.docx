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C5BF" w14:textId="7952ADF8" w:rsidR="00A10484" w:rsidRDefault="00F34B47">
      <w:pPr>
        <w:pStyle w:val="Title"/>
      </w:pPr>
      <w:r>
        <w:t xml:space="preserve">Distributed Software Architecture Lab 2 Report </w:t>
      </w:r>
    </w:p>
    <w:p w14:paraId="63C18BC0" w14:textId="77777777" w:rsidR="00DC268F" w:rsidRDefault="00DC268F">
      <w:pPr>
        <w:pStyle w:val="Title"/>
      </w:pPr>
    </w:p>
    <w:p w14:paraId="1CFB000A" w14:textId="65498BA6" w:rsidR="00855982" w:rsidRPr="00855982" w:rsidRDefault="0059228C" w:rsidP="00855982">
      <w:pPr>
        <w:pStyle w:val="Heading1"/>
      </w:pPr>
      <w:r>
        <w:t>GOALS</w:t>
      </w:r>
    </w:p>
    <w:p w14:paraId="28DBD5A0" w14:textId="3E19D2F3" w:rsidR="005413E3" w:rsidRDefault="005413E3" w:rsidP="005413E3">
      <w:r>
        <w:t>The purpose of this project is</w:t>
      </w:r>
      <w:r w:rsidRPr="005413E3">
        <w:t xml:space="preserve"> to</w:t>
      </w:r>
      <w:r>
        <w:t xml:space="preserve"> get used to gRPC and</w:t>
      </w:r>
      <w:r w:rsidRPr="005413E3">
        <w:t xml:space="preserve"> analyze the difference in performance between gRPC and REST. </w:t>
      </w:r>
    </w:p>
    <w:p w14:paraId="0B8DA16A" w14:textId="7E3AEA65" w:rsidR="00855982" w:rsidRDefault="00855982" w:rsidP="005413E3"/>
    <w:p w14:paraId="196F6A3A" w14:textId="7367687C" w:rsidR="0059228C" w:rsidRPr="00DC268F" w:rsidRDefault="00DC268F" w:rsidP="0059228C">
      <w:pPr>
        <w:pStyle w:val="Heading1"/>
      </w:pPr>
      <w:r w:rsidRPr="00DC268F">
        <w:t>github</w:t>
      </w:r>
    </w:p>
    <w:p w14:paraId="42803F1D" w14:textId="30159F59" w:rsidR="00DC7056" w:rsidRDefault="00DC7056" w:rsidP="00DC7056">
      <w:hyperlink r:id="rId10" w:history="1">
        <w:r w:rsidRPr="00E23453">
          <w:rPr>
            <w:rStyle w:val="Hyperlink"/>
          </w:rPr>
          <w:t>https://github.com/tvph1996/second_lab</w:t>
        </w:r>
      </w:hyperlink>
    </w:p>
    <w:p w14:paraId="6C8B529C" w14:textId="77777777" w:rsidR="00DC7056" w:rsidRDefault="00DC7056" w:rsidP="00DC7056"/>
    <w:p w14:paraId="3F4D0062" w14:textId="54E497A5" w:rsidR="00D73022" w:rsidRDefault="00881D9A" w:rsidP="00D73022">
      <w:pPr>
        <w:pStyle w:val="Heading1"/>
      </w:pPr>
      <w:r>
        <w:t>output</w:t>
      </w:r>
    </w:p>
    <w:p w14:paraId="29C20869" w14:textId="67742A42" w:rsidR="002D2D8A" w:rsidRDefault="000A2B9B" w:rsidP="00DC5FA9">
      <w:pPr>
        <w:pStyle w:val="Heading4"/>
      </w:pPr>
      <w:r>
        <w:t xml:space="preserve"> </w:t>
      </w:r>
      <w:r w:rsidR="00B0596F">
        <w:t>gRPC-server starts</w:t>
      </w:r>
    </w:p>
    <w:p w14:paraId="05ADF25D" w14:textId="10D673C8" w:rsidR="0094366A" w:rsidRDefault="0094366A" w:rsidP="0094366A">
      <w:r>
        <w:rPr>
          <w:noProof/>
        </w:rPr>
        <w:drawing>
          <wp:inline distT="0" distB="0" distL="0" distR="0" wp14:anchorId="0E248891" wp14:editId="005CADED">
            <wp:extent cx="5943600" cy="932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053C" w14:textId="54D50D67" w:rsidR="00DC5FA9" w:rsidRDefault="000A5231" w:rsidP="0094366A">
      <w:r>
        <w:t>Port 50521</w:t>
      </w:r>
    </w:p>
    <w:p w14:paraId="3F4478F6" w14:textId="77777777" w:rsidR="000A5231" w:rsidRDefault="000A5231" w:rsidP="00DC5FA9">
      <w:pPr>
        <w:pStyle w:val="Heading4"/>
      </w:pPr>
    </w:p>
    <w:p w14:paraId="2EECA967" w14:textId="0C6FFCDE" w:rsidR="00DC5FA9" w:rsidRDefault="00DC5FA9" w:rsidP="00DC5FA9">
      <w:pPr>
        <w:pStyle w:val="Heading4"/>
      </w:pPr>
      <w:r>
        <w:t>REST</w:t>
      </w:r>
      <w:r>
        <w:t>-server starts</w:t>
      </w:r>
    </w:p>
    <w:p w14:paraId="482350E3" w14:textId="5AD576E3" w:rsidR="00DC5FA9" w:rsidRDefault="000A5231" w:rsidP="00DC5FA9">
      <w:r>
        <w:rPr>
          <w:noProof/>
        </w:rPr>
        <w:drawing>
          <wp:inline distT="0" distB="0" distL="0" distR="0" wp14:anchorId="4A3EC6A5" wp14:editId="2F49418D">
            <wp:extent cx="5943600" cy="796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5D51" w14:textId="40D2F520" w:rsidR="00086089" w:rsidRDefault="00086089" w:rsidP="00DC5FA9">
      <w:r>
        <w:t>Port 8000</w:t>
      </w:r>
    </w:p>
    <w:p w14:paraId="7C4FCE81" w14:textId="77777777" w:rsidR="00086089" w:rsidRDefault="00086089" w:rsidP="00DC5FA9"/>
    <w:p w14:paraId="7BA66BD9" w14:textId="29A11643" w:rsidR="00086089" w:rsidRDefault="00583B5C" w:rsidP="00086089">
      <w:pPr>
        <w:pStyle w:val="Heading4"/>
      </w:pPr>
      <w:r>
        <w:lastRenderedPageBreak/>
        <w:t>gRPC-server Reflector</w:t>
      </w:r>
    </w:p>
    <w:p w14:paraId="5E81D58E" w14:textId="0899E7E1" w:rsidR="00583B5C" w:rsidRDefault="00583B5C" w:rsidP="00583B5C">
      <w:r>
        <w:rPr>
          <w:noProof/>
        </w:rPr>
        <w:drawing>
          <wp:inline distT="0" distB="0" distL="0" distR="0" wp14:anchorId="13616760" wp14:editId="20833808">
            <wp:extent cx="5943600" cy="776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AB85E" w14:textId="77777777" w:rsidR="009233B1" w:rsidRDefault="009233B1" w:rsidP="00583B5C"/>
    <w:p w14:paraId="4B689384" w14:textId="165E1CC5" w:rsidR="009233B1" w:rsidRDefault="003D0C06" w:rsidP="009233B1">
      <w:pPr>
        <w:pStyle w:val="Heading4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D7E27A5" wp14:editId="58068CB4">
            <wp:simplePos x="0" y="0"/>
            <wp:positionH relativeFrom="page">
              <wp:align>left</wp:align>
            </wp:positionH>
            <wp:positionV relativeFrom="paragraph">
              <wp:posOffset>214357</wp:posOffset>
            </wp:positionV>
            <wp:extent cx="7849522" cy="4174671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9522" cy="41746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3B1">
        <w:t xml:space="preserve">gRPC-server Interceptor </w:t>
      </w:r>
      <w:r>
        <w:t>Logging</w:t>
      </w:r>
    </w:p>
    <w:p w14:paraId="38DDF4A3" w14:textId="16ECD2C2" w:rsidR="003D0C06" w:rsidRDefault="003D0C06" w:rsidP="003D0C06"/>
    <w:p w14:paraId="3648AD03" w14:textId="77777777" w:rsidR="00A0042E" w:rsidRDefault="00A0042E" w:rsidP="003D0C06"/>
    <w:p w14:paraId="0640A1B7" w14:textId="1DABCA0A" w:rsidR="00A0042E" w:rsidRDefault="00B76341" w:rsidP="00A0042E">
      <w:pPr>
        <w:pStyle w:val="Heading4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F98FFE" wp14:editId="0E50C09E">
            <wp:simplePos x="0" y="0"/>
            <wp:positionH relativeFrom="page">
              <wp:align>left</wp:align>
            </wp:positionH>
            <wp:positionV relativeFrom="paragraph">
              <wp:posOffset>201113</wp:posOffset>
            </wp:positionV>
            <wp:extent cx="7833995" cy="41579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54997" cy="41691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042E">
        <w:t>gRPC-</w:t>
      </w:r>
      <w:r w:rsidR="007D6AB6">
        <w:t xml:space="preserve">client </w:t>
      </w:r>
      <w:r>
        <w:t>interacting with gRPC-server</w:t>
      </w:r>
    </w:p>
    <w:p w14:paraId="39D4A7BD" w14:textId="0C1F0913" w:rsidR="00B76341" w:rsidRDefault="00B76341" w:rsidP="00B76341"/>
    <w:p w14:paraId="343C7EC1" w14:textId="1B917A2F" w:rsidR="00B76341" w:rsidRDefault="00B76341" w:rsidP="00B76341">
      <w:pPr>
        <w:pStyle w:val="Heading4"/>
      </w:pPr>
      <w:r>
        <w:t xml:space="preserve">Performance </w:t>
      </w:r>
      <w:r w:rsidR="001F40D9">
        <w:t>Test Output</w:t>
      </w:r>
    </w:p>
    <w:p w14:paraId="75F1732C" w14:textId="20B0CF1E" w:rsidR="001F40D9" w:rsidRDefault="001F40D9" w:rsidP="001F40D9">
      <w:r>
        <w:rPr>
          <w:noProof/>
        </w:rPr>
        <w:drawing>
          <wp:inline distT="0" distB="0" distL="0" distR="0" wp14:anchorId="3A0686B8" wp14:editId="7B4F4686">
            <wp:extent cx="3072875" cy="31677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0000" cy="318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BB28" w14:textId="3CA5453F" w:rsidR="001F40D9" w:rsidRDefault="001F40D9" w:rsidP="001F40D9">
      <w:pPr>
        <w:pStyle w:val="Heading1"/>
      </w:pPr>
      <w:r>
        <w:lastRenderedPageBreak/>
        <w:t>PERFO</w:t>
      </w:r>
      <w:r w:rsidR="00204B0C">
        <w:t>RMANCE TEST</w:t>
      </w:r>
    </w:p>
    <w:p w14:paraId="4054ACB7" w14:textId="77777777" w:rsidR="00ED3098" w:rsidRDefault="00ED3098" w:rsidP="003B6117">
      <w:pPr>
        <w:pStyle w:val="ListParagraph"/>
        <w:numPr>
          <w:ilvl w:val="0"/>
          <w:numId w:val="33"/>
        </w:numPr>
      </w:pPr>
      <w:r>
        <w:t>To make the comparison more precise:</w:t>
      </w:r>
    </w:p>
    <w:p w14:paraId="0B72B6B6" w14:textId="77777777" w:rsidR="00ED3098" w:rsidRDefault="00ED3098" w:rsidP="00ED3098">
      <w:pPr>
        <w:pStyle w:val="ListParagraph"/>
        <w:numPr>
          <w:ilvl w:val="0"/>
          <w:numId w:val="30"/>
        </w:numPr>
      </w:pPr>
      <w:r>
        <w:t>REST-server is rebuilt using FastAPI instead of Flask to reduce overhead.</w:t>
      </w:r>
    </w:p>
    <w:p w14:paraId="4AD80982" w14:textId="0AD2152B" w:rsidR="00ED3098" w:rsidRDefault="00ED3098" w:rsidP="00ED3098">
      <w:pPr>
        <w:pStyle w:val="ListParagraph"/>
        <w:numPr>
          <w:ilvl w:val="0"/>
          <w:numId w:val="30"/>
        </w:numPr>
      </w:pPr>
      <w:r>
        <w:t>Make sure the logic of GetItem</w:t>
      </w:r>
      <w:r>
        <w:t xml:space="preserve"> method and</w:t>
      </w:r>
      <w:r>
        <w:t xml:space="preserve"> the measurement is the same.</w:t>
      </w:r>
    </w:p>
    <w:p w14:paraId="5A9A1FC6" w14:textId="77777777" w:rsidR="003B6117" w:rsidRDefault="003B6117" w:rsidP="003B6117">
      <w:pPr>
        <w:pStyle w:val="ListParagraph"/>
      </w:pPr>
    </w:p>
    <w:p w14:paraId="265A6468" w14:textId="77777777" w:rsidR="003B6117" w:rsidRDefault="003B6117" w:rsidP="003B6117">
      <w:pPr>
        <w:pStyle w:val="ListParagraph"/>
      </w:pPr>
    </w:p>
    <w:p w14:paraId="5B9BDB24" w14:textId="6270EF58" w:rsidR="00204B0C" w:rsidRDefault="00AF30D4" w:rsidP="003B6117">
      <w:pPr>
        <w:pStyle w:val="ListParagraph"/>
        <w:numPr>
          <w:ilvl w:val="0"/>
          <w:numId w:val="33"/>
        </w:numPr>
      </w:pPr>
      <w:r>
        <w:t>Design:</w:t>
      </w:r>
    </w:p>
    <w:p w14:paraId="4937F377" w14:textId="620FF42B" w:rsidR="00514E2B" w:rsidRDefault="00FB1184" w:rsidP="00572D55">
      <w:pPr>
        <w:pStyle w:val="ListParagraph"/>
        <w:numPr>
          <w:ilvl w:val="0"/>
          <w:numId w:val="32"/>
        </w:numPr>
      </w:pPr>
      <w:r>
        <w:t>From the starting point</w:t>
      </w:r>
      <w:r w:rsidR="00F23C69">
        <w:t xml:space="preserve"> with the </w:t>
      </w:r>
      <w:r w:rsidR="00585301">
        <w:t>16 bytes message:</w:t>
      </w:r>
    </w:p>
    <w:p w14:paraId="506377D2" w14:textId="17EEA92B" w:rsidR="00585301" w:rsidRDefault="00585301" w:rsidP="00585301">
      <w:pPr>
        <w:pStyle w:val="ListParagraph"/>
        <w:numPr>
          <w:ilvl w:val="1"/>
          <w:numId w:val="32"/>
        </w:numPr>
      </w:pPr>
      <w:r>
        <w:t>Increase the number of calls</w:t>
      </w:r>
      <w:r w:rsidR="006741A8">
        <w:t xml:space="preserve"> by 4 times each</w:t>
      </w:r>
    </w:p>
    <w:p w14:paraId="5199BE5D" w14:textId="0DDE1860" w:rsidR="00585301" w:rsidRDefault="00585301" w:rsidP="00585301">
      <w:pPr>
        <w:pStyle w:val="ListParagraph"/>
        <w:numPr>
          <w:ilvl w:val="1"/>
          <w:numId w:val="32"/>
        </w:numPr>
      </w:pPr>
      <w:r>
        <w:t>Increase the message length</w:t>
      </w:r>
      <w:r w:rsidR="006741A8">
        <w:t xml:space="preserve"> by 4 times each</w:t>
      </w:r>
      <w:r>
        <w:t>, keep the number of calls</w:t>
      </w:r>
    </w:p>
    <w:p w14:paraId="27C792D9" w14:textId="247B2AD2" w:rsidR="00E92277" w:rsidRDefault="00E92277" w:rsidP="00585301">
      <w:pPr>
        <w:pStyle w:val="ListParagraph"/>
        <w:numPr>
          <w:ilvl w:val="1"/>
          <w:numId w:val="32"/>
        </w:numPr>
      </w:pPr>
      <w:r>
        <w:t xml:space="preserve">Increase both </w:t>
      </w:r>
      <w:r w:rsidR="009E0528">
        <w:t>the message length and the number of calls</w:t>
      </w:r>
      <w:r w:rsidR="006741A8">
        <w:t xml:space="preserve"> by 2 times</w:t>
      </w:r>
    </w:p>
    <w:p w14:paraId="358AFC11" w14:textId="73FCA9B5" w:rsidR="00D77409" w:rsidRDefault="00D77409" w:rsidP="00D77409">
      <w:pPr>
        <w:pStyle w:val="ListParagraph"/>
        <w:numPr>
          <w:ilvl w:val="0"/>
          <w:numId w:val="32"/>
        </w:numPr>
      </w:pPr>
      <w:r>
        <w:t xml:space="preserve">The idea is to </w:t>
      </w:r>
      <w:r w:rsidR="005F0CC6">
        <w:t>maintain the same size of message</w:t>
      </w:r>
    </w:p>
    <w:p w14:paraId="33C20F0B" w14:textId="1424F1EB" w:rsidR="009E0528" w:rsidRDefault="009E0528" w:rsidP="009E0528">
      <w:pPr>
        <w:pStyle w:val="ListParagraph"/>
        <w:numPr>
          <w:ilvl w:val="0"/>
          <w:numId w:val="32"/>
        </w:numPr>
      </w:pPr>
      <w:r>
        <w:t xml:space="preserve">Run each scenario 10 times and taking the </w:t>
      </w:r>
      <w:r w:rsidR="0085633A">
        <w:t>average</w:t>
      </w:r>
    </w:p>
    <w:p w14:paraId="59B27789" w14:textId="77777777" w:rsidR="003B6117" w:rsidRDefault="003B6117" w:rsidP="003B6117">
      <w:pPr>
        <w:pStyle w:val="ListParagraph"/>
      </w:pPr>
    </w:p>
    <w:p w14:paraId="2032CE48" w14:textId="77777777" w:rsidR="003B6117" w:rsidRDefault="003B6117" w:rsidP="003B6117">
      <w:pPr>
        <w:pStyle w:val="ListParagraph"/>
      </w:pPr>
    </w:p>
    <w:p w14:paraId="21BE7374" w14:textId="13D93C97" w:rsidR="003B6117" w:rsidRDefault="0021066A" w:rsidP="003B6117">
      <w:pPr>
        <w:pStyle w:val="ListParagraph"/>
        <w:numPr>
          <w:ilvl w:val="0"/>
          <w:numId w:val="34"/>
        </w:numPr>
      </w:pPr>
      <w:r w:rsidRPr="0021066A">
        <w:drawing>
          <wp:anchor distT="0" distB="0" distL="114300" distR="114300" simplePos="0" relativeHeight="251659264" behindDoc="0" locked="0" layoutInCell="1" allowOverlap="1" wp14:anchorId="18741104" wp14:editId="4AFA1E1A">
            <wp:simplePos x="0" y="0"/>
            <wp:positionH relativeFrom="column">
              <wp:posOffset>435156</wp:posOffset>
            </wp:positionH>
            <wp:positionV relativeFrom="paragraph">
              <wp:posOffset>306796</wp:posOffset>
            </wp:positionV>
            <wp:extent cx="5943600" cy="41230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B6117">
        <w:t>Result:</w:t>
      </w:r>
    </w:p>
    <w:p w14:paraId="6FE109B9" w14:textId="02D0805E" w:rsidR="003B6117" w:rsidRDefault="003B6117" w:rsidP="0021066A">
      <w:pPr>
        <w:pStyle w:val="ListParagraph"/>
        <w:ind w:left="1068"/>
      </w:pPr>
    </w:p>
    <w:p w14:paraId="62B33DB2" w14:textId="77777777" w:rsidR="003B6117" w:rsidRDefault="003B6117" w:rsidP="003B6117"/>
    <w:p w14:paraId="1DD3C218" w14:textId="77777777" w:rsidR="003B6117" w:rsidRDefault="003B6117" w:rsidP="003B6117"/>
    <w:p w14:paraId="4D12E300" w14:textId="2C2CF5CB" w:rsidR="00AF30D4" w:rsidRDefault="001B24B8" w:rsidP="004B722F">
      <w:pPr>
        <w:pStyle w:val="ListParagraph"/>
        <w:numPr>
          <w:ilvl w:val="0"/>
          <w:numId w:val="34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B9EC1F8" wp14:editId="55706ECB">
            <wp:simplePos x="0" y="0"/>
            <wp:positionH relativeFrom="page">
              <wp:align>left</wp:align>
            </wp:positionH>
            <wp:positionV relativeFrom="paragraph">
              <wp:posOffset>4060644</wp:posOffset>
            </wp:positionV>
            <wp:extent cx="7783739" cy="3625737"/>
            <wp:effectExtent l="0" t="0" r="825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83739" cy="36257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2F">
        <w:rPr>
          <w:noProof/>
        </w:rPr>
        <w:drawing>
          <wp:anchor distT="0" distB="0" distL="114300" distR="114300" simplePos="0" relativeHeight="251660288" behindDoc="0" locked="0" layoutInCell="1" allowOverlap="1" wp14:anchorId="75881B62" wp14:editId="7861A7D4">
            <wp:simplePos x="0" y="0"/>
            <wp:positionH relativeFrom="page">
              <wp:align>left</wp:align>
            </wp:positionH>
            <wp:positionV relativeFrom="paragraph">
              <wp:posOffset>272778</wp:posOffset>
            </wp:positionV>
            <wp:extent cx="7762875" cy="3613785"/>
            <wp:effectExtent l="0" t="0" r="0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5700" cy="36153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22F">
        <w:t>Chart</w:t>
      </w:r>
    </w:p>
    <w:p w14:paraId="2E88CDEA" w14:textId="3AB066AE" w:rsidR="004B722F" w:rsidRDefault="004B722F" w:rsidP="004B722F">
      <w:pPr>
        <w:pStyle w:val="ListParagraph"/>
      </w:pPr>
    </w:p>
    <w:p w14:paraId="13D9D018" w14:textId="0F859B86" w:rsidR="004B722F" w:rsidRDefault="004B722F" w:rsidP="004B722F">
      <w:pPr>
        <w:pStyle w:val="ListParagraph"/>
      </w:pPr>
    </w:p>
    <w:p w14:paraId="7C9D7C87" w14:textId="77777777" w:rsidR="003507B0" w:rsidRDefault="003507B0" w:rsidP="004B722F">
      <w:pPr>
        <w:pStyle w:val="ListParagraph"/>
      </w:pPr>
    </w:p>
    <w:p w14:paraId="6D14324A" w14:textId="42E4D0FC" w:rsidR="003507B0" w:rsidRDefault="003507B0" w:rsidP="003507B0">
      <w:pPr>
        <w:pStyle w:val="ListParagraph"/>
        <w:numPr>
          <w:ilvl w:val="0"/>
          <w:numId w:val="34"/>
        </w:numPr>
      </w:pPr>
      <w:r>
        <w:lastRenderedPageBreak/>
        <w:t>Key insights</w:t>
      </w:r>
    </w:p>
    <w:p w14:paraId="2A38A9F6" w14:textId="77777777" w:rsidR="00B853DD" w:rsidRDefault="00B853DD" w:rsidP="00B853DD">
      <w:pPr>
        <w:pStyle w:val="ListParagraph"/>
      </w:pPr>
    </w:p>
    <w:p w14:paraId="480D10FA" w14:textId="4F3AB854" w:rsidR="003507B0" w:rsidRDefault="00796B91" w:rsidP="003507B0">
      <w:pPr>
        <w:pStyle w:val="ListParagraph"/>
        <w:numPr>
          <w:ilvl w:val="1"/>
          <w:numId w:val="34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14E4C7A" wp14:editId="3BA3FCA6">
                <wp:simplePos x="0" y="0"/>
                <wp:positionH relativeFrom="column">
                  <wp:posOffset>424543</wp:posOffset>
                </wp:positionH>
                <wp:positionV relativeFrom="paragraph">
                  <wp:posOffset>316593</wp:posOffset>
                </wp:positionV>
                <wp:extent cx="1442085" cy="679631"/>
                <wp:effectExtent l="0" t="0" r="5715" b="6350"/>
                <wp:wrapTopAndBottom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085" cy="679631"/>
                          <a:chOff x="0" y="0"/>
                          <a:chExt cx="1442085" cy="6796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2085" cy="4775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57" y="478971"/>
                            <a:ext cx="1376680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74EF39C" id="Group 14" o:spid="_x0000_s1026" style="position:absolute;margin-left:33.45pt;margin-top:24.95pt;width:113.55pt;height:53.5pt;z-index:251664384" coordsize="14420,67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4420;height:47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">
                  <v:imagedata r:id="rId22" o:title=""/>
                </v:shape>
                <v:shape id="Picture 13" o:spid="_x0000_s1028" type="#_x0000_t75" style="position:absolute;left:326;top:4789;width:13767;height:20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">
                  <v:imagedata r:id="rId23" o:title=""/>
                </v:shape>
                <w10:wrap type="topAndBottom"/>
              </v:group>
            </w:pict>
          </mc:Fallback>
        </mc:AlternateContent>
      </w:r>
      <w:r w:rsidR="003D3BC2">
        <w:t xml:space="preserve">gRPC utilize </w:t>
      </w:r>
      <w:r>
        <w:t>CPU much more than REST (75% vs 55%)</w:t>
      </w:r>
    </w:p>
    <w:p w14:paraId="3B68C6B0" w14:textId="1EF17160" w:rsidR="00796B91" w:rsidRDefault="00796B91" w:rsidP="00796B91">
      <w:pPr>
        <w:pStyle w:val="ListParagraph"/>
        <w:ind w:left="1068"/>
      </w:pPr>
    </w:p>
    <w:p w14:paraId="69C19E86" w14:textId="6D00B55E" w:rsidR="00796B91" w:rsidRDefault="00796B91" w:rsidP="00796B91">
      <w:pPr>
        <w:pStyle w:val="ListParagraph"/>
        <w:ind w:left="1068"/>
      </w:pPr>
    </w:p>
    <w:p w14:paraId="79FF0450" w14:textId="2DA3C998" w:rsidR="00846685" w:rsidRDefault="00846685" w:rsidP="00846685">
      <w:pPr>
        <w:pStyle w:val="ListParagraph"/>
        <w:numPr>
          <w:ilvl w:val="1"/>
          <w:numId w:val="34"/>
        </w:numPr>
      </w:pPr>
      <w:r>
        <w:t xml:space="preserve">On Average, gRPC performance </w:t>
      </w:r>
      <w:r w:rsidR="00B853DD" w:rsidRPr="00B853DD">
        <w:rPr>
          <w:u w:val="single"/>
        </w:rPr>
        <w:t>more than 2 times</w:t>
      </w:r>
      <w:r w:rsidR="00B853DD">
        <w:t xml:space="preserve"> better than REST</w:t>
      </w:r>
    </w:p>
    <w:p w14:paraId="75130B17" w14:textId="77777777" w:rsidR="00B853DD" w:rsidRDefault="00B853DD" w:rsidP="00B853DD">
      <w:pPr>
        <w:ind w:left="708"/>
      </w:pPr>
    </w:p>
    <w:p w14:paraId="32AA0DF0" w14:textId="6F12A697" w:rsidR="00B853DD" w:rsidRDefault="00591868" w:rsidP="00B853DD">
      <w:pPr>
        <w:pStyle w:val="ListParagraph"/>
        <w:numPr>
          <w:ilvl w:val="1"/>
          <w:numId w:val="34"/>
        </w:numPr>
      </w:pPr>
      <w:r>
        <w:t xml:space="preserve">Interestingly, </w:t>
      </w:r>
      <w:r w:rsidRPr="00EF476B">
        <w:rPr>
          <w:u w:val="single"/>
        </w:rPr>
        <w:t>gRPC starts to perform wor</w:t>
      </w:r>
      <w:r w:rsidR="00BE08A3" w:rsidRPr="00EF476B">
        <w:rPr>
          <w:u w:val="single"/>
        </w:rPr>
        <w:t>se in case of heavy message</w:t>
      </w:r>
      <w:r w:rsidR="00BE08A3">
        <w:t xml:space="preserve"> (more than 256kb).</w:t>
      </w:r>
    </w:p>
    <w:p w14:paraId="17190B0B" w14:textId="77777777" w:rsidR="00FB4523" w:rsidRDefault="00FB4523" w:rsidP="00FB4523">
      <w:pPr>
        <w:pStyle w:val="ListParagraph"/>
      </w:pPr>
    </w:p>
    <w:p w14:paraId="1158CF65" w14:textId="0BEFB7B4" w:rsidR="00FB4523" w:rsidRDefault="00D54D56" w:rsidP="00D54D56">
      <w:pPr>
        <w:pStyle w:val="ListParagraph"/>
        <w:numPr>
          <w:ilvl w:val="2"/>
          <w:numId w:val="34"/>
        </w:numPr>
      </w:pPr>
      <w:r>
        <w:t xml:space="preserve">At 4 MB message, the time is </w:t>
      </w:r>
      <w:r w:rsidR="005B2398">
        <w:t xml:space="preserve">more than </w:t>
      </w:r>
      <w:r>
        <w:t>double of REST.</w:t>
      </w:r>
    </w:p>
    <w:p w14:paraId="3BD49610" w14:textId="6CC6A4E9" w:rsidR="00D54D56" w:rsidRDefault="0053578E" w:rsidP="00D54D56">
      <w:pPr>
        <w:pStyle w:val="ListParagraph"/>
        <w:numPr>
          <w:ilvl w:val="2"/>
          <w:numId w:val="34"/>
        </w:numPr>
      </w:pPr>
      <w:r>
        <w:t>Actually</w:t>
      </w:r>
      <w:r w:rsidR="000C12FB">
        <w:t>,</w:t>
      </w:r>
      <w:r>
        <w:t xml:space="preserve"> gRPC blocks message more than 4 MB, for the purpose of testing, special configuration must be added.</w:t>
      </w:r>
    </w:p>
    <w:p w14:paraId="2E72939A" w14:textId="77777777" w:rsidR="0053578E" w:rsidRDefault="0053578E" w:rsidP="00663888"/>
    <w:p w14:paraId="0295FDEE" w14:textId="3F2264C3" w:rsidR="00663888" w:rsidRDefault="00EE6E37" w:rsidP="00663888">
      <w:pPr>
        <w:pStyle w:val="ListParagraph"/>
        <w:numPr>
          <w:ilvl w:val="1"/>
          <w:numId w:val="34"/>
        </w:numPr>
      </w:pPr>
      <w:r>
        <w:t>To transfer big data, its goo</w:t>
      </w:r>
      <w:r w:rsidR="009015BA">
        <w:t xml:space="preserve">d to try ideal combination between size of message and </w:t>
      </w:r>
      <w:r w:rsidR="00FC0012">
        <w:t>number of calls</w:t>
      </w:r>
    </w:p>
    <w:p w14:paraId="5E3EC826" w14:textId="25805EBD" w:rsidR="00FC0012" w:rsidRDefault="001E64D0" w:rsidP="00FC0012">
      <w:pPr>
        <w:pStyle w:val="ListParagraph"/>
        <w:numPr>
          <w:ilvl w:val="2"/>
          <w:numId w:val="34"/>
        </w:numPr>
      </w:pPr>
      <w:r>
        <w:t xml:space="preserve">Average </w:t>
      </w:r>
      <w:r w:rsidR="00FC0012">
        <w:t xml:space="preserve">Time per Call is </w:t>
      </w:r>
      <w:r w:rsidR="00BF1D29">
        <w:t>low</w:t>
      </w:r>
      <w:r>
        <w:t xml:space="preserve"> </w:t>
      </w:r>
      <w:r w:rsidR="00BF1D29">
        <w:t>if message &lt;</w:t>
      </w:r>
      <w:r w:rsidR="00A31536">
        <w:t xml:space="preserve"> 4 KB</w:t>
      </w:r>
      <w:r w:rsidR="00310D7C">
        <w:t xml:space="preserve"> (based on data, can not conclude)</w:t>
      </w:r>
      <w:r w:rsidR="00F86C68">
        <w:t>.</w:t>
      </w:r>
    </w:p>
    <w:p w14:paraId="574CD4C6" w14:textId="15EC61ED" w:rsidR="00A31536" w:rsidRDefault="00310D7C" w:rsidP="00FC0012">
      <w:pPr>
        <w:pStyle w:val="ListParagraph"/>
        <w:numPr>
          <w:ilvl w:val="2"/>
          <w:numId w:val="34"/>
        </w:numPr>
      </w:pPr>
      <w:r>
        <w:t>Number of Calls should be</w:t>
      </w:r>
      <w:r w:rsidR="00F01389">
        <w:t xml:space="preserve"> big enough to </w:t>
      </w:r>
      <w:r w:rsidR="00F86C68">
        <w:t>flat the waste of overhead when connection is established.</w:t>
      </w:r>
    </w:p>
    <w:p w14:paraId="7621DE37" w14:textId="7C6D6BF2" w:rsidR="00B33D30" w:rsidRDefault="00B33D30" w:rsidP="00FC0012">
      <w:pPr>
        <w:pStyle w:val="ListParagraph"/>
        <w:numPr>
          <w:ilvl w:val="2"/>
          <w:numId w:val="34"/>
        </w:numPr>
      </w:pPr>
      <w:r>
        <w:t>For example: for 4 MB</w:t>
      </w:r>
      <w:r w:rsidR="00E74745">
        <w:t xml:space="preserve"> message, it is much faster to call 512 times of 8 KB message compared to 262144 calls of 16 bytes message</w:t>
      </w:r>
    </w:p>
    <w:p w14:paraId="1A021DD7" w14:textId="77777777" w:rsidR="001C1EA7" w:rsidRDefault="001C1EA7" w:rsidP="001C1EA7"/>
    <w:p w14:paraId="6E00AC15" w14:textId="4B868154" w:rsidR="001C1EA7" w:rsidRDefault="00684C52" w:rsidP="001C1EA7">
      <w:pPr>
        <w:pStyle w:val="ListParagraph"/>
        <w:numPr>
          <w:ilvl w:val="1"/>
          <w:numId w:val="34"/>
        </w:numPr>
      </w:pPr>
      <w:r>
        <w:t xml:space="preserve">Here, gRPC can achieve </w:t>
      </w:r>
      <w:r w:rsidR="00953180">
        <w:t xml:space="preserve">100 mbps (4MB in </w:t>
      </w:r>
      <w:r w:rsidR="00953180" w:rsidRPr="00953180">
        <w:t>0.3224177</w:t>
      </w:r>
      <w:r w:rsidR="00953180">
        <w:t xml:space="preserve">s). This </w:t>
      </w:r>
      <w:r w:rsidR="00AB2976">
        <w:t>should be</w:t>
      </w:r>
      <w:r w:rsidR="00953180">
        <w:t xml:space="preserve"> mo</w:t>
      </w:r>
      <w:r w:rsidR="00CF2C30">
        <w:t>re than enough for:</w:t>
      </w:r>
    </w:p>
    <w:p w14:paraId="2E589B04" w14:textId="253A9E14" w:rsidR="00CF2C30" w:rsidRDefault="00CF2C30" w:rsidP="00CF2C30">
      <w:pPr>
        <w:pStyle w:val="ListParagraph"/>
        <w:numPr>
          <w:ilvl w:val="2"/>
          <w:numId w:val="34"/>
        </w:numPr>
      </w:pPr>
      <w:r>
        <w:t>1080p streaming: ~8mbps</w:t>
      </w:r>
    </w:p>
    <w:p w14:paraId="2856BE4D" w14:textId="6E68C3B2" w:rsidR="00CF2C30" w:rsidRDefault="00CF2C30" w:rsidP="00CF2C30">
      <w:pPr>
        <w:pStyle w:val="ListParagraph"/>
        <w:numPr>
          <w:ilvl w:val="2"/>
          <w:numId w:val="34"/>
        </w:numPr>
      </w:pPr>
      <w:r>
        <w:t xml:space="preserve">4K streaming: </w:t>
      </w:r>
      <w:r w:rsidR="002A680C">
        <w:t>~16mbps</w:t>
      </w:r>
    </w:p>
    <w:p w14:paraId="5958693C" w14:textId="77777777" w:rsidR="00661933" w:rsidRDefault="00661933" w:rsidP="002A680C">
      <w:pPr>
        <w:pStyle w:val="ListParagraph"/>
        <w:numPr>
          <w:ilvl w:val="2"/>
          <w:numId w:val="34"/>
        </w:numPr>
      </w:pPr>
      <w:r>
        <w:t>Compare to real world:</w:t>
      </w:r>
    </w:p>
    <w:p w14:paraId="5DCB5643" w14:textId="456F53E7" w:rsidR="002A680C" w:rsidRDefault="009958D9" w:rsidP="00661933">
      <w:pPr>
        <w:pStyle w:val="ListParagraph"/>
        <w:numPr>
          <w:ilvl w:val="0"/>
          <w:numId w:val="37"/>
        </w:numPr>
      </w:pPr>
      <w:r>
        <w:t>gRPC server</w:t>
      </w:r>
      <w:r w:rsidR="000F1A92">
        <w:t xml:space="preserve"> in real world</w:t>
      </w:r>
      <w:r>
        <w:t xml:space="preserve"> is</w:t>
      </w:r>
      <w:r w:rsidR="00ED2D98">
        <w:t xml:space="preserve"> much faster since the server in this lab is running</w:t>
      </w:r>
      <w:r>
        <w:t xml:space="preserve"> in Docker in a laptop</w:t>
      </w:r>
    </w:p>
    <w:p w14:paraId="0D743F79" w14:textId="3DA6FAC2" w:rsidR="00ED2D98" w:rsidRDefault="000F1A92" w:rsidP="00661933">
      <w:pPr>
        <w:pStyle w:val="ListParagraph"/>
        <w:numPr>
          <w:ilvl w:val="0"/>
          <w:numId w:val="37"/>
        </w:numPr>
      </w:pPr>
      <w:r>
        <w:t>Latency in real world is higher via internet connection, for this lab everything is local</w:t>
      </w:r>
    </w:p>
    <w:p w14:paraId="24E3DA61" w14:textId="4C6583FD" w:rsidR="009E0528" w:rsidRPr="00204B0C" w:rsidRDefault="009E0528" w:rsidP="001B24B8">
      <w:pPr>
        <w:pStyle w:val="ListParagraph"/>
      </w:pPr>
    </w:p>
    <w:sectPr w:rsidR="009E0528" w:rsidRPr="00204B0C" w:rsidSect="00855982">
      <w:footerReference w:type="default" r:id="rId2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2B647" w14:textId="77777777" w:rsidR="00F34B47" w:rsidRDefault="00F34B47" w:rsidP="00855982">
      <w:pPr>
        <w:spacing w:after="0" w:line="240" w:lineRule="auto"/>
      </w:pPr>
      <w:r>
        <w:separator/>
      </w:r>
    </w:p>
  </w:endnote>
  <w:endnote w:type="continuationSeparator" w:id="0">
    <w:p w14:paraId="1799FCCD" w14:textId="77777777" w:rsidR="00F34B47" w:rsidRDefault="00F34B47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30926D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3D182" w14:textId="77777777" w:rsidR="00F34B47" w:rsidRDefault="00F34B47" w:rsidP="00855982">
      <w:pPr>
        <w:spacing w:after="0" w:line="240" w:lineRule="auto"/>
      </w:pPr>
      <w:r>
        <w:separator/>
      </w:r>
    </w:p>
  </w:footnote>
  <w:footnote w:type="continuationSeparator" w:id="0">
    <w:p w14:paraId="099DB018" w14:textId="77777777" w:rsidR="00F34B47" w:rsidRDefault="00F34B47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5F72FE"/>
    <w:multiLevelType w:val="hybridMultilevel"/>
    <w:tmpl w:val="A91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1D087B05"/>
    <w:multiLevelType w:val="hybridMultilevel"/>
    <w:tmpl w:val="DE3C43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0821FC"/>
    <w:multiLevelType w:val="hybridMultilevel"/>
    <w:tmpl w:val="09BCF66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31001BFA"/>
    <w:multiLevelType w:val="hybridMultilevel"/>
    <w:tmpl w:val="87C63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680D57"/>
    <w:multiLevelType w:val="hybridMultilevel"/>
    <w:tmpl w:val="F71C9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2BF421D"/>
    <w:multiLevelType w:val="hybridMultilevel"/>
    <w:tmpl w:val="2716FCE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D567C4C"/>
    <w:multiLevelType w:val="hybridMultilevel"/>
    <w:tmpl w:val="6EDC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140C4A"/>
    <w:multiLevelType w:val="hybridMultilevel"/>
    <w:tmpl w:val="3F82DF3C"/>
    <w:lvl w:ilvl="0" w:tplc="04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380443225">
    <w:abstractNumId w:val="15"/>
  </w:num>
  <w:num w:numId="2" w16cid:durableId="193967703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97404025">
    <w:abstractNumId w:val="15"/>
  </w:num>
  <w:num w:numId="4" w16cid:durableId="1114398831">
    <w:abstractNumId w:val="15"/>
  </w:num>
  <w:num w:numId="5" w16cid:durableId="1798834258">
    <w:abstractNumId w:val="15"/>
  </w:num>
  <w:num w:numId="6" w16cid:durableId="658073701">
    <w:abstractNumId w:val="15"/>
  </w:num>
  <w:num w:numId="7" w16cid:durableId="1270966238">
    <w:abstractNumId w:val="15"/>
  </w:num>
  <w:num w:numId="8" w16cid:durableId="1352537260">
    <w:abstractNumId w:val="15"/>
  </w:num>
  <w:num w:numId="9" w16cid:durableId="462970611">
    <w:abstractNumId w:val="15"/>
  </w:num>
  <w:num w:numId="10" w16cid:durableId="337460929">
    <w:abstractNumId w:val="15"/>
  </w:num>
  <w:num w:numId="11" w16cid:durableId="483349786">
    <w:abstractNumId w:val="15"/>
  </w:num>
  <w:num w:numId="12" w16cid:durableId="735670123">
    <w:abstractNumId w:val="15"/>
  </w:num>
  <w:num w:numId="13" w16cid:durableId="1235898408">
    <w:abstractNumId w:val="11"/>
  </w:num>
  <w:num w:numId="14" w16cid:durableId="428820020">
    <w:abstractNumId w:val="22"/>
  </w:num>
  <w:num w:numId="15" w16cid:durableId="242572417">
    <w:abstractNumId w:val="12"/>
  </w:num>
  <w:num w:numId="16" w16cid:durableId="975767157">
    <w:abstractNumId w:val="13"/>
  </w:num>
  <w:num w:numId="17" w16cid:durableId="1590386243">
    <w:abstractNumId w:val="9"/>
  </w:num>
  <w:num w:numId="18" w16cid:durableId="2027243020">
    <w:abstractNumId w:val="7"/>
  </w:num>
  <w:num w:numId="19" w16cid:durableId="1691684993">
    <w:abstractNumId w:val="6"/>
  </w:num>
  <w:num w:numId="20" w16cid:durableId="1161894463">
    <w:abstractNumId w:val="5"/>
  </w:num>
  <w:num w:numId="21" w16cid:durableId="74785462">
    <w:abstractNumId w:val="4"/>
  </w:num>
  <w:num w:numId="22" w16cid:durableId="633024355">
    <w:abstractNumId w:val="8"/>
  </w:num>
  <w:num w:numId="23" w16cid:durableId="1372269300">
    <w:abstractNumId w:val="3"/>
  </w:num>
  <w:num w:numId="24" w16cid:durableId="1780105930">
    <w:abstractNumId w:val="2"/>
  </w:num>
  <w:num w:numId="25" w16cid:durableId="1522165919">
    <w:abstractNumId w:val="1"/>
  </w:num>
  <w:num w:numId="26" w16cid:durableId="792360558">
    <w:abstractNumId w:val="0"/>
  </w:num>
  <w:num w:numId="27" w16cid:durableId="1234505091">
    <w:abstractNumId w:val="14"/>
  </w:num>
  <w:num w:numId="28" w16cid:durableId="512114106">
    <w:abstractNumId w:val="16"/>
  </w:num>
  <w:num w:numId="29" w16cid:durableId="799805665">
    <w:abstractNumId w:val="21"/>
  </w:num>
  <w:num w:numId="30" w16cid:durableId="1357849543">
    <w:abstractNumId w:val="23"/>
  </w:num>
  <w:num w:numId="31" w16cid:durableId="1443964079">
    <w:abstractNumId w:val="10"/>
  </w:num>
  <w:num w:numId="32" w16cid:durableId="1903983875">
    <w:abstractNumId w:val="18"/>
  </w:num>
  <w:num w:numId="33" w16cid:durableId="793212129">
    <w:abstractNumId w:val="17"/>
  </w:num>
  <w:num w:numId="34" w16cid:durableId="2081058757">
    <w:abstractNumId w:val="19"/>
  </w:num>
  <w:num w:numId="35" w16cid:durableId="1806267721">
    <w:abstractNumId w:val="20"/>
  </w:num>
  <w:num w:numId="36" w16cid:durableId="1981959301">
    <w:abstractNumId w:val="24"/>
  </w:num>
  <w:num w:numId="37" w16cid:durableId="212090591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47"/>
    <w:rsid w:val="00086089"/>
    <w:rsid w:val="000A2B9B"/>
    <w:rsid w:val="000A5231"/>
    <w:rsid w:val="000B5A6C"/>
    <w:rsid w:val="000C12FB"/>
    <w:rsid w:val="000F1A92"/>
    <w:rsid w:val="00171063"/>
    <w:rsid w:val="001B24B8"/>
    <w:rsid w:val="001C1EA7"/>
    <w:rsid w:val="001C5D1A"/>
    <w:rsid w:val="001D4362"/>
    <w:rsid w:val="001E64D0"/>
    <w:rsid w:val="001F40D9"/>
    <w:rsid w:val="00204B0C"/>
    <w:rsid w:val="0021066A"/>
    <w:rsid w:val="00220F14"/>
    <w:rsid w:val="00250CE1"/>
    <w:rsid w:val="002A680C"/>
    <w:rsid w:val="002A6F92"/>
    <w:rsid w:val="002D2D8A"/>
    <w:rsid w:val="002D3CD8"/>
    <w:rsid w:val="00310D7C"/>
    <w:rsid w:val="003507B0"/>
    <w:rsid w:val="00387150"/>
    <w:rsid w:val="003B6117"/>
    <w:rsid w:val="003D0C06"/>
    <w:rsid w:val="003D3BC2"/>
    <w:rsid w:val="00464E6C"/>
    <w:rsid w:val="004B722F"/>
    <w:rsid w:val="004E51AF"/>
    <w:rsid w:val="00505695"/>
    <w:rsid w:val="00514E2B"/>
    <w:rsid w:val="005212F2"/>
    <w:rsid w:val="0053578E"/>
    <w:rsid w:val="005413E3"/>
    <w:rsid w:val="005465D0"/>
    <w:rsid w:val="00572D55"/>
    <w:rsid w:val="00583B5C"/>
    <w:rsid w:val="00585301"/>
    <w:rsid w:val="00591868"/>
    <w:rsid w:val="0059228C"/>
    <w:rsid w:val="005B2398"/>
    <w:rsid w:val="005E395F"/>
    <w:rsid w:val="005F0CC6"/>
    <w:rsid w:val="00661933"/>
    <w:rsid w:val="00663888"/>
    <w:rsid w:val="006741A8"/>
    <w:rsid w:val="00684C52"/>
    <w:rsid w:val="00684FC5"/>
    <w:rsid w:val="00685478"/>
    <w:rsid w:val="0076643E"/>
    <w:rsid w:val="007833A7"/>
    <w:rsid w:val="00796B91"/>
    <w:rsid w:val="007D6AB6"/>
    <w:rsid w:val="007E7FFC"/>
    <w:rsid w:val="00823DAE"/>
    <w:rsid w:val="00846685"/>
    <w:rsid w:val="00855982"/>
    <w:rsid w:val="0085633A"/>
    <w:rsid w:val="00881D9A"/>
    <w:rsid w:val="008A08C7"/>
    <w:rsid w:val="009015BA"/>
    <w:rsid w:val="009233B1"/>
    <w:rsid w:val="0094366A"/>
    <w:rsid w:val="00953180"/>
    <w:rsid w:val="009958D9"/>
    <w:rsid w:val="009E0528"/>
    <w:rsid w:val="00A0042E"/>
    <w:rsid w:val="00A10484"/>
    <w:rsid w:val="00A31536"/>
    <w:rsid w:val="00AB2976"/>
    <w:rsid w:val="00AC269E"/>
    <w:rsid w:val="00AD29DB"/>
    <w:rsid w:val="00AF30D4"/>
    <w:rsid w:val="00B0596F"/>
    <w:rsid w:val="00B062B7"/>
    <w:rsid w:val="00B25B8C"/>
    <w:rsid w:val="00B33D30"/>
    <w:rsid w:val="00B76341"/>
    <w:rsid w:val="00B853DD"/>
    <w:rsid w:val="00BD15D6"/>
    <w:rsid w:val="00BE08A3"/>
    <w:rsid w:val="00BF1BA1"/>
    <w:rsid w:val="00BF1D29"/>
    <w:rsid w:val="00C2648E"/>
    <w:rsid w:val="00CF2C30"/>
    <w:rsid w:val="00D54D56"/>
    <w:rsid w:val="00D73022"/>
    <w:rsid w:val="00D77409"/>
    <w:rsid w:val="00D9199C"/>
    <w:rsid w:val="00D9780A"/>
    <w:rsid w:val="00DC268F"/>
    <w:rsid w:val="00DC5FA9"/>
    <w:rsid w:val="00DC7056"/>
    <w:rsid w:val="00E26F3D"/>
    <w:rsid w:val="00E74745"/>
    <w:rsid w:val="00E92277"/>
    <w:rsid w:val="00ED2D98"/>
    <w:rsid w:val="00ED3098"/>
    <w:rsid w:val="00EE6E37"/>
    <w:rsid w:val="00EF476B"/>
    <w:rsid w:val="00F01389"/>
    <w:rsid w:val="00F23C69"/>
    <w:rsid w:val="00F34B47"/>
    <w:rsid w:val="00F86C68"/>
    <w:rsid w:val="00FB1184"/>
    <w:rsid w:val="00FB4523"/>
    <w:rsid w:val="00FB73B5"/>
    <w:rsid w:val="00FC001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6C41AB2"/>
  <w15:chartTrackingRefBased/>
  <w15:docId w15:val="{1C23DFB4-D75F-4CA4-B565-B92B01BA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C70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250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github.com/tvph1996/second_lab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vph1996_loca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0</TotalTime>
  <Pages>6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tvph1996_local</dc:creator>
  <cp:lastModifiedBy>Tran Vo Phuc Hung</cp:lastModifiedBy>
  <cp:revision>62</cp:revision>
  <dcterms:created xsi:type="dcterms:W3CDTF">2025-05-26T17:14:00Z</dcterms:created>
  <dcterms:modified xsi:type="dcterms:W3CDTF">2025-05-26T18:12:00Z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